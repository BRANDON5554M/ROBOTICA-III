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FDC1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DEBFAB" wp14:editId="2C6C026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8591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46A5DA73" wp14:editId="63BA5939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0"/>
      </w:tblGrid>
      <w:tr w:rsidR="00D077E9" w14:paraId="5F379C6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5FAD9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EFDCBAD" wp14:editId="3A71205E">
                      <wp:extent cx="3642360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2360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6C5E52" w14:textId="5977F3A9" w:rsidR="00D077E9" w:rsidRPr="00D86945" w:rsidRDefault="001459C4" w:rsidP="001459C4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VISUALIZADOR DE DOS MATRICES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EFDCB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86.8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" filled="f" stroked="f" strokeweight=".5pt">
                      <v:textbox>
                        <w:txbxContent>
                          <w:p w14:paraId="716C5E52" w14:textId="5977F3A9" w:rsidR="00D077E9" w:rsidRPr="00D86945" w:rsidRDefault="001459C4" w:rsidP="001459C4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VISUALIZADOR DE DOS MATRICES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C93DAA4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70BB156" wp14:editId="269F0C68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789FF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6072B42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378A2B7" w14:textId="5265BB9E" w:rsidR="00D077E9" w:rsidRDefault="00E63FA7" w:rsidP="00AB02A7">
            <w:pPr>
              <w:rPr>
                <w:noProof/>
              </w:rPr>
            </w:pPr>
            <w:r w:rsidRPr="00E63FA7">
              <w:rPr>
                <w:i/>
                <w:noProof/>
                <w:sz w:val="36"/>
              </w:rPr>
              <w:drawing>
                <wp:anchor distT="0" distB="0" distL="114300" distR="114300" simplePos="0" relativeHeight="251661312" behindDoc="0" locked="0" layoutInCell="1" allowOverlap="1" wp14:anchorId="39A6D975" wp14:editId="548C3F5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492125</wp:posOffset>
                  </wp:positionV>
                  <wp:extent cx="3695700" cy="3695700"/>
                  <wp:effectExtent l="0" t="0" r="0" b="0"/>
                  <wp:wrapThrough wrapText="bothSides">
                    <wp:wrapPolygon edited="0">
                      <wp:start x="0" y="0"/>
                      <wp:lineTo x="0" y="21489"/>
                      <wp:lineTo x="21489" y="21489"/>
                      <wp:lineTo x="21489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57CB569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5D01F2DFA4E4750A5E13AFCBE4DCAC1"/>
              </w:placeholder>
              <w15:appearance w15:val="hidden"/>
            </w:sdtPr>
            <w:sdtEndPr/>
            <w:sdtContent>
              <w:p w14:paraId="0C1368A8" w14:textId="571FBA3A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1459C4">
                  <w:rPr>
                    <w:rStyle w:val="SubttuloCar"/>
                    <w:b w:val="0"/>
                    <w:noProof/>
                    <w:lang w:bidi="es-ES"/>
                  </w:rPr>
                  <w:t>1</w:t>
                </w:r>
                <w:r w:rsidR="001459C4">
                  <w:rPr>
                    <w:rStyle w:val="SubttuloCar"/>
                    <w:b w:val="0"/>
                    <w:noProof/>
                    <w:lang w:bidi="es-ES"/>
                  </w:rPr>
                  <w:t>1</w:t>
                </w:r>
                <w:r w:rsidR="001459C4">
                  <w:rPr>
                    <w:rStyle w:val="SubttuloCar"/>
                    <w:b w:val="0"/>
                    <w:noProof/>
                    <w:lang w:bidi="es-ES"/>
                  </w:rPr>
                  <w:t xml:space="preserve"> abril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FA2BB3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EABB54B" wp14:editId="5C56CAF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830A21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0F5F49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6B43D9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BAC68D4" w14:textId="357AB7E9" w:rsidR="00D077E9" w:rsidRDefault="001E4339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5ED2B4BEB9734553B0E388A7A61BF6B9"/>
                </w:placeholder>
                <w15:appearance w15:val="hidden"/>
              </w:sdtPr>
              <w:sdtEndPr/>
              <w:sdtContent>
                <w:r w:rsidR="001459C4">
                  <w:rPr>
                    <w:noProof/>
                  </w:rPr>
                  <w:t>A</w:t>
                </w:r>
                <w:r w:rsidR="001459C4">
                  <w:t>LUMNO: Cisneros Brandon</w:t>
                </w:r>
              </w:sdtContent>
            </w:sdt>
          </w:p>
          <w:p w14:paraId="203E8C9F" w14:textId="12A7E7C9" w:rsidR="00D077E9" w:rsidRDefault="001459C4" w:rsidP="00AB02A7">
            <w:pPr>
              <w:rPr>
                <w:noProof/>
              </w:rPr>
            </w:pPr>
            <w:r>
              <w:rPr>
                <w:noProof/>
              </w:rPr>
              <w:t>CARRERA: Automatizacion y Robotica</w:t>
            </w:r>
          </w:p>
          <w:p w14:paraId="4E73CE47" w14:textId="455B68B6" w:rsidR="001459C4" w:rsidRDefault="001459C4" w:rsidP="00AB02A7">
            <w:pPr>
              <w:rPr>
                <w:noProof/>
              </w:rPr>
            </w:pPr>
            <w:r>
              <w:rPr>
                <w:noProof/>
              </w:rPr>
              <w:t>MATERIA: ROBOTICA III</w:t>
            </w:r>
          </w:p>
          <w:p w14:paraId="1AA57021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EC5A5F7" w14:textId="4C0762CA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A7D08B" wp14:editId="3E643016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3FAAB" w14:textId="2778EE30" w:rsidR="00E63FA7" w:rsidRDefault="00E63FA7" w:rsidP="00E63F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D08B" id="Rectángulo 2" o:spid="_x0000_s1027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" fillcolor="#34aba2 [3206]" stroked="f" strokeweight="2pt">
                <v:textbox>
                  <w:txbxContent>
                    <w:p w14:paraId="2A73FAAB" w14:textId="2778EE30" w:rsidR="00E63FA7" w:rsidRDefault="00E63FA7" w:rsidP="00E63FA7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F7CB6AA" w14:textId="6A15800E" w:rsidR="00D077E9" w:rsidRDefault="00E63FA7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>INTRODUCCION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879519A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noProof/>
              </w:rPr>
              <w:id w:val="1660650702"/>
              <w:placeholder>
                <w:docPart w:val="64DE86457A024B41ADDEF9013449997A"/>
              </w:placeholder>
              <w:showingPlcHdr/>
              <w15:appearance w15:val="hidden"/>
            </w:sdtPr>
            <w:sdtEndPr/>
            <w:sdtContent>
              <w:p w14:paraId="1E7891F8" w14:textId="77777777" w:rsidR="00D077E9" w:rsidRDefault="006E5716" w:rsidP="00DF027C">
                <w:pPr>
                  <w:pStyle w:val="Ttulo2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Texto del subtítulo aquí</w:t>
                </w:r>
              </w:p>
            </w:sdtContent>
          </w:sdt>
          <w:p w14:paraId="12849477" w14:textId="46B5FCEE" w:rsidR="00DF027C" w:rsidRDefault="00DF027C" w:rsidP="00DF027C">
            <w:pPr>
              <w:rPr>
                <w:noProof/>
              </w:rPr>
            </w:pPr>
          </w:p>
          <w:sdt>
            <w:sdtPr>
              <w:rPr>
                <w:noProof/>
              </w:rPr>
              <w:id w:val="-2056388886"/>
              <w:placeholder>
                <w:docPart w:val="5CAEC51F064A44ED906AF349B61EA55B"/>
              </w:placeholder>
              <w:temporary/>
              <w:showingPlcHdr/>
              <w15:appearance w15:val="hidden"/>
            </w:sdtPr>
            <w:sdtEndPr/>
            <w:sdtContent>
              <w:p w14:paraId="034043A5" w14:textId="77777777" w:rsidR="00DF027C" w:rsidRP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Para empezar ahora mismo, pulse el texto de cualquier marcador de posición (como este) y empiece a escribir para reemplazarlo por el suyo.</w:t>
                </w:r>
              </w:p>
            </w:sdtContent>
          </w:sdt>
          <w:p w14:paraId="536FBD13" w14:textId="77777777" w:rsidR="00DF027C" w:rsidRDefault="00DF027C" w:rsidP="00DF027C">
            <w:pPr>
              <w:rPr>
                <w:noProof/>
              </w:rPr>
            </w:pPr>
          </w:p>
          <w:sdt>
            <w:sdtPr>
              <w:rPr>
                <w:noProof/>
              </w:rPr>
              <w:id w:val="-1742009241"/>
              <w:placeholder>
                <w:docPart w:val="9AD7E610300044DF8F76FC59418A70B5"/>
              </w:placeholder>
              <w:temporary/>
              <w:showingPlcHdr/>
              <w15:appearance w15:val="hidden"/>
            </w:sdtPr>
            <w:sdtEndPr/>
            <w:sdtContent>
              <w:p w14:paraId="00B55B39" w14:textId="77777777" w:rsid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 xml:space="preserve">¿Quiere insertar una imagen de sus archivos o agregar una forma, un cuadro de texto o una tabla? ¡Adelante! En la pestaña Insertar de la cinta de opciones, pulse la opción que necesite. </w:t>
                </w:r>
              </w:p>
            </w:sdtContent>
          </w:sdt>
        </w:tc>
      </w:tr>
      <w:tr w:rsidR="00DF027C" w14:paraId="36594CCA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713C6E1D" w14:textId="7849553D" w:rsidR="00DF027C" w:rsidRPr="00DF027C" w:rsidRDefault="00DF027C" w:rsidP="00DF027C">
            <w:pPr>
              <w:pStyle w:val="Textodestacado"/>
              <w:jc w:val="center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77E6CBF" wp14:editId="681EA75D">
                      <wp:extent cx="5422005" cy="1057275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57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079131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“En esa misma pestaña, encontrará otras herramientas aún más fáciles de usar, con las que podrá agregar hipervínculos o insertar comentarios”.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7E6CBF" id="Cuadro de texto 7" o:spid="_x0000_s1028" type="#_x0000_t202" style="width:426.9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" filled="f" stroked="f" strokeweight=".5pt">
                      <v:textbox>
                        <w:txbxContent>
                          <w:p w14:paraId="66079131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“En esa misma pestaña, encontrará otras herramientas aún más fáciles de usar, con las que podrá agregar hipervínculos o insertar comentarios”.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5D8D2610" w14:textId="77777777" w:rsidTr="00DF027C">
        <w:trPr>
          <w:trHeight w:val="5931"/>
        </w:trPr>
        <w:tc>
          <w:tcPr>
            <w:tcW w:w="9999" w:type="dxa"/>
          </w:tcPr>
          <w:p w14:paraId="1AE3BDC6" w14:textId="57503DAF" w:rsidR="00DF027C" w:rsidRDefault="00DF027C" w:rsidP="00DF027C">
            <w:pPr>
              <w:pStyle w:val="Textodestacado"/>
              <w:rPr>
                <w:i/>
                <w:noProof/>
                <w:sz w:val="36"/>
              </w:rPr>
            </w:pPr>
          </w:p>
          <w:sdt>
            <w:sdtPr>
              <w:rPr>
                <w:noProof/>
              </w:rPr>
              <w:id w:val="-415933964"/>
              <w:placeholder>
                <w:docPart w:val="41E0ED6D167F45B8ACDB2A9141EF94D0"/>
              </w:placeholder>
              <w:temporary/>
              <w:showingPlcHdr/>
              <w15:appearance w15:val="hidden"/>
            </w:sdtPr>
            <w:sdtEndPr/>
            <w:sdtContent>
              <w:p w14:paraId="2DF406FC" w14:textId="77777777" w:rsidR="00DF027C" w:rsidRP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Para empezar ahora mismo, pulse el texto de cualquier marcador de posición (como este) y empiece a escribir para reemplazarlo por el suyo.</w:t>
                </w:r>
              </w:p>
            </w:sdtContent>
          </w:sdt>
          <w:p w14:paraId="05BCB1EA" w14:textId="74637A00" w:rsidR="00DF027C" w:rsidRDefault="00DF027C" w:rsidP="00DF027C">
            <w:pPr>
              <w:pStyle w:val="Contenido"/>
              <w:rPr>
                <w:noProof/>
              </w:rPr>
            </w:pPr>
          </w:p>
          <w:sdt>
            <w:sdtPr>
              <w:rPr>
                <w:noProof/>
              </w:rPr>
              <w:id w:val="1005247712"/>
              <w:placeholder>
                <w:docPart w:val="876E877F73EA4093B7BBB5CDE85B6A71"/>
              </w:placeholder>
              <w:temporary/>
              <w:showingPlcHdr/>
              <w15:appearance w15:val="hidden"/>
            </w:sdtPr>
            <w:sdtEndPr/>
            <w:sdtContent>
              <w:p w14:paraId="3302129C" w14:textId="77777777" w:rsid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 xml:space="preserve">¿Quiere insertar una imagen de sus archivos o agregar una forma, un cuadro de texto o una tabla? ¡Adelante! En la pestaña Insertar de la cinta de opciones, pulse la opción que necesite. </w:t>
                </w:r>
              </w:p>
            </w:sdtContent>
          </w:sdt>
          <w:p w14:paraId="7190B1C7" w14:textId="6EF75CC2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  <w:p w14:paraId="57010798" w14:textId="468673B5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0AFA1778" w14:textId="77777777" w:rsidR="00AB02A7" w:rsidRDefault="00AB02A7" w:rsidP="00DF027C">
      <w:pPr>
        <w:rPr>
          <w:noProof/>
        </w:rPr>
      </w:pPr>
    </w:p>
    <w:p w14:paraId="37632066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7C3A" w14:textId="77777777" w:rsidR="001E4339" w:rsidRDefault="001E4339">
      <w:r>
        <w:separator/>
      </w:r>
    </w:p>
    <w:p w14:paraId="096A6516" w14:textId="77777777" w:rsidR="001E4339" w:rsidRDefault="001E4339"/>
  </w:endnote>
  <w:endnote w:type="continuationSeparator" w:id="0">
    <w:p w14:paraId="1BDCFD87" w14:textId="77777777" w:rsidR="001E4339" w:rsidRDefault="001E4339">
      <w:r>
        <w:continuationSeparator/>
      </w:r>
    </w:p>
    <w:p w14:paraId="07F6DF51" w14:textId="77777777" w:rsidR="001E4339" w:rsidRDefault="001E4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7D36BBD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4D90090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02C6" w14:textId="77777777" w:rsidR="001E4339" w:rsidRDefault="001E4339">
      <w:r>
        <w:separator/>
      </w:r>
    </w:p>
    <w:p w14:paraId="5ED92FBC" w14:textId="77777777" w:rsidR="001E4339" w:rsidRDefault="001E4339"/>
  </w:footnote>
  <w:footnote w:type="continuationSeparator" w:id="0">
    <w:p w14:paraId="709A8AF2" w14:textId="77777777" w:rsidR="001E4339" w:rsidRDefault="001E4339">
      <w:r>
        <w:continuationSeparator/>
      </w:r>
    </w:p>
    <w:p w14:paraId="73D1570E" w14:textId="77777777" w:rsidR="001E4339" w:rsidRDefault="001E4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6F59C49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3B5F7F1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7797E26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C4"/>
    <w:rsid w:val="0002482E"/>
    <w:rsid w:val="00050324"/>
    <w:rsid w:val="000747A0"/>
    <w:rsid w:val="000A0150"/>
    <w:rsid w:val="000E63C9"/>
    <w:rsid w:val="00130E9D"/>
    <w:rsid w:val="001459C4"/>
    <w:rsid w:val="00150A6D"/>
    <w:rsid w:val="00185B35"/>
    <w:rsid w:val="001E4339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63FA7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ABF70"/>
  <w15:docId w15:val="{54C9EE63-5106-4260-944E-E0729338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%20TUF%20%20A15\AppData\Local\Microsoft\Office\16.0\DTS\es-ES%7bA1327382-1ACB-46A8-BAC7-8D54A32D256B%7d\%7bCA1996E3-81AE-4D36-8734-956F21360B1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D01F2DFA4E4750A5E13AFCBE4DC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FF9F8-CEDB-4ECD-95E2-B3936995131E}"/>
      </w:docPartPr>
      <w:docPartBody>
        <w:p w:rsidR="00000000" w:rsidRDefault="00960BFE">
          <w:pPr>
            <w:pStyle w:val="75D01F2DFA4E4750A5E13AFCBE4DCAC1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abril 10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5ED2B4BEB9734553B0E388A7A61BF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E683A-1551-49FF-BA42-5BDCBFEDC8A0}"/>
      </w:docPartPr>
      <w:docPartBody>
        <w:p w:rsidR="00000000" w:rsidRDefault="00960BFE">
          <w:pPr>
            <w:pStyle w:val="5ED2B4BEB9734553B0E388A7A61BF6B9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64DE86457A024B41ADDEF90134499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3843A-8347-4593-8D4E-0F45914D05B7}"/>
      </w:docPartPr>
      <w:docPartBody>
        <w:p w:rsidR="00000000" w:rsidRDefault="00960BFE">
          <w:pPr>
            <w:pStyle w:val="64DE86457A024B41ADDEF9013449997A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5CAEC51F064A44ED906AF349B61EA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E579A-EA1B-43C5-804F-6E5544917D85}"/>
      </w:docPartPr>
      <w:docPartBody>
        <w:p w:rsidR="00000000" w:rsidRDefault="00960BFE">
          <w:pPr>
            <w:pStyle w:val="5CAEC51F064A44ED906AF349B61EA55B"/>
          </w:pPr>
          <w:r w:rsidRPr="00DF027C">
            <w:rPr>
              <w:noProof/>
              <w:lang w:bidi="es-ES"/>
            </w:rPr>
            <w:t>Para empezar ahora mismo, pulse el texto de cualquier marcador de posición (como este) y empiece a escribir para reemplazarlo por el suyo.</w:t>
          </w:r>
        </w:p>
      </w:docPartBody>
    </w:docPart>
    <w:docPart>
      <w:docPartPr>
        <w:name w:val="9AD7E610300044DF8F76FC59418A7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2EC17-A07F-4A08-8D09-29DE30D438E6}"/>
      </w:docPartPr>
      <w:docPartBody>
        <w:p w:rsidR="00000000" w:rsidRDefault="00960BFE">
          <w:pPr>
            <w:pStyle w:val="9AD7E610300044DF8F76FC59418A70B5"/>
          </w:pPr>
          <w:r w:rsidRPr="00DF027C">
            <w:rPr>
              <w:noProof/>
              <w:lang w:bidi="es-ES"/>
            </w:rPr>
            <w:t xml:space="preserve">¿Quiere insertar una imagen de sus archivos o agregar una forma, un cuadro de texto o una tabla? ¡Adelante! En la pestaña Insertar de la cinta de opciones, pulse la opción que necesite. </w:t>
          </w:r>
        </w:p>
      </w:docPartBody>
    </w:docPart>
    <w:docPart>
      <w:docPartPr>
        <w:name w:val="41E0ED6D167F45B8ACDB2A9141EF9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BFFDC-C963-4188-B52F-0CDCF93B4E64}"/>
      </w:docPartPr>
      <w:docPartBody>
        <w:p w:rsidR="00000000" w:rsidRDefault="00960BFE">
          <w:pPr>
            <w:pStyle w:val="41E0ED6D167F45B8ACDB2A9141EF94D0"/>
          </w:pPr>
          <w:r w:rsidRPr="00DF027C">
            <w:rPr>
              <w:noProof/>
              <w:lang w:bidi="es-ES"/>
            </w:rPr>
            <w:t>Para empezar ahora mismo, pulse el texto de cualquier marcador de pos</w:t>
          </w:r>
          <w:r w:rsidRPr="00DF027C">
            <w:rPr>
              <w:noProof/>
              <w:lang w:bidi="es-ES"/>
            </w:rPr>
            <w:t>ición (como este) y empiece a escribir para reemplazarlo por el suyo.</w:t>
          </w:r>
        </w:p>
      </w:docPartBody>
    </w:docPart>
    <w:docPart>
      <w:docPartPr>
        <w:name w:val="876E877F73EA4093B7BBB5CDE85B6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7DEBA-4D56-48A7-B00A-2A80C41D7C91}"/>
      </w:docPartPr>
      <w:docPartBody>
        <w:p w:rsidR="00000000" w:rsidRDefault="00960BFE">
          <w:pPr>
            <w:pStyle w:val="876E877F73EA4093B7BBB5CDE85B6A71"/>
          </w:pPr>
          <w:r w:rsidRPr="00DF027C">
            <w:rPr>
              <w:noProof/>
              <w:lang w:bidi="es-ES"/>
            </w:rPr>
            <w:t xml:space="preserve">¿Quiere insertar una imagen de sus archivos o agregar una forma, un cuadro de texto o una tabla? ¡Adelante! En la pestaña Insertar de la cinta de opciones, pulse la opción que necesite.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FE"/>
    <w:rsid w:val="009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5D01F2DFA4E4750A5E13AFCBE4DCAC1">
    <w:name w:val="75D01F2DFA4E4750A5E13AFCBE4DCAC1"/>
  </w:style>
  <w:style w:type="paragraph" w:customStyle="1" w:styleId="5ED2B4BEB9734553B0E388A7A61BF6B9">
    <w:name w:val="5ED2B4BEB9734553B0E388A7A61BF6B9"/>
  </w:style>
  <w:style w:type="paragraph" w:customStyle="1" w:styleId="F646D4D1EE554F1CB0F6AE7B51B704AB">
    <w:name w:val="F646D4D1EE554F1CB0F6AE7B51B704AB"/>
  </w:style>
  <w:style w:type="paragraph" w:customStyle="1" w:styleId="64DE86457A024B41ADDEF9013449997A">
    <w:name w:val="64DE86457A024B41ADDEF9013449997A"/>
  </w:style>
  <w:style w:type="paragraph" w:customStyle="1" w:styleId="5CAEC51F064A44ED906AF349B61EA55B">
    <w:name w:val="5CAEC51F064A44ED906AF349B61EA55B"/>
  </w:style>
  <w:style w:type="paragraph" w:customStyle="1" w:styleId="9AD7E610300044DF8F76FC59418A70B5">
    <w:name w:val="9AD7E610300044DF8F76FC59418A70B5"/>
  </w:style>
  <w:style w:type="paragraph" w:customStyle="1" w:styleId="41E0ED6D167F45B8ACDB2A9141EF94D0">
    <w:name w:val="41E0ED6D167F45B8ACDB2A9141EF94D0"/>
  </w:style>
  <w:style w:type="paragraph" w:customStyle="1" w:styleId="876E877F73EA4093B7BBB5CDE85B6A71">
    <w:name w:val="876E877F73EA4093B7BBB5CDE85B6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{CA1996E3-81AE-4D36-8734-956F21360B19}tf16392850_win32</Template>
  <TotalTime>28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  A15</dc:creator>
  <cp:keywords/>
  <cp:lastModifiedBy>brandon gamer</cp:lastModifiedBy>
  <cp:revision>1</cp:revision>
  <cp:lastPrinted>2006-08-01T17:47:00Z</cp:lastPrinted>
  <dcterms:created xsi:type="dcterms:W3CDTF">2025-04-10T20:38:00Z</dcterms:created>
  <dcterms:modified xsi:type="dcterms:W3CDTF">2025-04-10T21:06:00Z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